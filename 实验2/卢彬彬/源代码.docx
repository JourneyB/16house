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"stdafx.h"</w:t>
      </w:r>
      <w:bookmarkStart w:id="0" w:name="_GoBack"/>
      <w:bookmarkEnd w:id="0"/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"iostream"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"stdio.h"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"string"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using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namespace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System;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using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namespace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std;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#define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6F008A"/>
          <w:kern w:val="0"/>
          <w:szCs w:val="21"/>
          <w:highlight w:val="white"/>
        </w:rPr>
        <w:t>M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100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结构体的设定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Number;</w:t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分区号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Saddress;</w:t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起始地址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length;</w:t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长度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char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sign[5];</w:t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占用标志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* next;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};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初始化结构体链表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void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Initialize(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S1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S2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S3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S4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S5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S6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S1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-&gt;Number=1;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S1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-&gt;Saddress = 0;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S1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-&gt;length = 10;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strcpy(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S1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-&gt;sign,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"0"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S2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-&gt;Number=2;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S2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-&gt;Saddress = 10;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S2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-&gt;length = 18;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strcpy(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S2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-&gt;sign,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"J1"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S3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-&gt;Number = 3;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S3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-&gt;Saddress = 28;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S3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-&gt;length = 16;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strcpy(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S3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-&gt;sign,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"J2"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S4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-&gt;Number = 4;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S4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-&gt;Saddress = 44;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S4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-&gt;length = 6;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strcpy(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S4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-&gt;sign,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"0"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S5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-&gt;Number = 5;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S5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-&gt;Saddress = 50;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S5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-&gt;length = 21;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strcpy(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S5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-&gt;sign,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"0"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S6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-&gt;Number = 6;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S6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-&gt;Saddress = 71;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S6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-&gt;length = 30;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strcpy(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S6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-&gt;sign,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"0"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分配表的输出函数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void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table(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S1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S2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S3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S4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S5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S6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*p;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j = 0;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cout &lt;&lt;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以下为当前分配表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endl;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cout &lt;&lt;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分区号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 xml:space="preserve">\t 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起始地址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\t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长度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\t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占用标志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\t"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endl;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for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(p = </w:t>
      </w:r>
      <w:r w:rsidRPr="003503AD">
        <w:rPr>
          <w:rFonts w:ascii="Consolas" w:hAnsi="Consolas" w:cs="Consolas"/>
          <w:color w:val="808080"/>
          <w:kern w:val="0"/>
          <w:szCs w:val="21"/>
          <w:highlight w:val="white"/>
        </w:rPr>
        <w:t>S1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, j = 0; j&lt;6; j++, p = p-&gt;next)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{  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printf(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"%d\t%d\t\t%d\t%s\n"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, p-&gt;Number, p-&gt;Saddress, p-&gt;length, p-&gt;sign);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cout &lt;&lt; endl;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主程序如下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main()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m, ask, Msize = </w:t>
      </w:r>
      <w:r w:rsidRPr="003503AD">
        <w:rPr>
          <w:rFonts w:ascii="Consolas" w:hAnsi="Consolas" w:cs="Consolas"/>
          <w:color w:val="6F008A"/>
          <w:kern w:val="0"/>
          <w:szCs w:val="21"/>
          <w:highlight w:val="white"/>
        </w:rPr>
        <w:t>M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, Mname, i,j,z,n;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char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course[5];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*S1, *S2, *S3, *S4, *S5, *S6, *p;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为结构体结点申请空间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S1 =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*) malloc(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sizeof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S2 =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*) malloc(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sizeof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S3 =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*) malloc(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sizeof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S4 =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*) malloc(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sizeof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S5 =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*) malloc(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sizeof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S6 =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*) malloc(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sizeof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struct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3503AD">
        <w:rPr>
          <w:rFonts w:ascii="Consolas" w:hAnsi="Consolas" w:cs="Consolas"/>
          <w:color w:val="2B91AF"/>
          <w:kern w:val="0"/>
          <w:szCs w:val="21"/>
          <w:highlight w:val="white"/>
        </w:rPr>
        <w:t>space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设置结构体结点的关系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S1-&gt;next = S2;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S2-&gt;next = S3;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S3-&gt;next = S4;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S4-&gt;next = S5;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S5-&gt;next = S6;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Initialize(S1,S2,S3,S4,S5,S6);</w:t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初始化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for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(i = 0; i &lt; </w:t>
      </w:r>
      <w:r w:rsidRPr="003503AD">
        <w:rPr>
          <w:rFonts w:ascii="Consolas" w:hAnsi="Consolas" w:cs="Consolas"/>
          <w:color w:val="6F008A"/>
          <w:kern w:val="0"/>
          <w:szCs w:val="21"/>
          <w:highlight w:val="white"/>
        </w:rPr>
        <w:t>M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; i++)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Msize = </w:t>
      </w:r>
      <w:r w:rsidRPr="003503AD">
        <w:rPr>
          <w:rFonts w:ascii="Consolas" w:hAnsi="Consolas" w:cs="Consolas"/>
          <w:color w:val="6F008A"/>
          <w:kern w:val="0"/>
          <w:szCs w:val="21"/>
          <w:highlight w:val="white"/>
        </w:rPr>
        <w:t>M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cout &lt;&lt;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请选择你要申请还是释放空间：申请请输入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1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，释放请输入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0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：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endl;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scanf(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"%d"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, &amp;m);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getchar();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申请空间函数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while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(m==1)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cout &lt;&lt;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请输入你要申请空间的进程名以及空间大小（用空格隔开）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endl;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scanf(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"%s%d"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, course, &amp;ask);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getchar();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for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(p = S1,  j= 0; j&lt; 6; j++, p = p-&gt;next)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(strcmp(p-&gt;sign,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"0"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 == 0)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(p-&gt;length &gt;= ask &amp;&amp; p-&gt;length - ask &lt; Msize)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Msize = p-&gt;length - ask;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Mname = p-&gt;Number;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(Msize == </w:t>
      </w:r>
      <w:r w:rsidRPr="003503AD">
        <w:rPr>
          <w:rFonts w:ascii="Consolas" w:hAnsi="Consolas" w:cs="Consolas"/>
          <w:color w:val="6F008A"/>
          <w:kern w:val="0"/>
          <w:szCs w:val="21"/>
          <w:highlight w:val="white"/>
        </w:rPr>
        <w:t>M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cout &lt;&lt;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分配失败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\n"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endl; m = 5;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for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(p = S1, n = 0; n &lt; 6; n++, p = p-&gt;next)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(p-&gt;Number == Mname)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strcpy(p-&gt;sign, course);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table(S1, S2, S3, S4, S5, S6);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3503AD">
        <w:rPr>
          <w:rFonts w:ascii="Consolas" w:hAnsi="Consolas" w:cs="Consolas" w:hint="eastAsia"/>
          <w:color w:val="008000"/>
          <w:kern w:val="0"/>
          <w:szCs w:val="21"/>
          <w:highlight w:val="white"/>
        </w:rPr>
        <w:t>释放空间函数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(m == 0)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cout &lt;&lt;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 w:hint="eastAsia"/>
          <w:color w:val="A31515"/>
          <w:kern w:val="0"/>
          <w:szCs w:val="21"/>
          <w:highlight w:val="white"/>
        </w:rPr>
        <w:t>请输入你要释放空间的进程名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endl;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gets(course);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for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(p = S1,  z = 0; z &lt; 6; z++, p = p-&gt;next)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(strcmp(p-&gt;sign, course) == 0)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 xml:space="preserve">strcpy(p-&gt;sign, </w:t>
      </w:r>
      <w:r w:rsidRPr="003503AD">
        <w:rPr>
          <w:rFonts w:ascii="Consolas" w:hAnsi="Consolas" w:cs="Consolas"/>
          <w:color w:val="A31515"/>
          <w:kern w:val="0"/>
          <w:szCs w:val="21"/>
          <w:highlight w:val="white"/>
        </w:rPr>
        <w:t>"0"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); table(S1, S2, S3, S4, S5, S6); </w:t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AD4872" w:rsidRPr="003503AD" w:rsidRDefault="00AD4872" w:rsidP="003503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3503AD">
        <w:rPr>
          <w:rFonts w:ascii="Consolas" w:hAnsi="Consolas" w:cs="Consolas"/>
          <w:color w:val="0000FF"/>
          <w:kern w:val="0"/>
          <w:szCs w:val="21"/>
          <w:highlight w:val="white"/>
        </w:rPr>
        <w:t>return</w:t>
      </w: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0;</w:t>
      </w:r>
    </w:p>
    <w:p w:rsidR="00AD4872" w:rsidRPr="003503AD" w:rsidRDefault="00AD4872" w:rsidP="003503AD">
      <w:pPr>
        <w:rPr>
          <w:rFonts w:ascii="宋体" w:eastAsia="宋体" w:hAnsi="宋体"/>
          <w:szCs w:val="21"/>
        </w:rPr>
      </w:pPr>
      <w:r w:rsidRPr="003503AD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sectPr w:rsidR="00AD4872" w:rsidRPr="003503AD" w:rsidSect="00E32D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872" w:rsidRDefault="00AD4872">
      <w:r>
        <w:separator/>
      </w:r>
    </w:p>
  </w:endnote>
  <w:endnote w:type="continuationSeparator" w:id="0">
    <w:p w:rsidR="00AD4872" w:rsidRDefault="00AD4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2" w:rsidRDefault="00AD48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2" w:rsidRDefault="00AD48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2" w:rsidRDefault="00AD48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872" w:rsidRDefault="00AD4872">
      <w:r>
        <w:separator/>
      </w:r>
    </w:p>
  </w:footnote>
  <w:footnote w:type="continuationSeparator" w:id="0">
    <w:p w:rsidR="00AD4872" w:rsidRDefault="00AD48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2" w:rsidRDefault="00AD48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2" w:rsidRDefault="00AD4872" w:rsidP="008E5DD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72" w:rsidRDefault="00AD48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D4E"/>
    <w:rsid w:val="00234D4E"/>
    <w:rsid w:val="003503AD"/>
    <w:rsid w:val="008E5DDE"/>
    <w:rsid w:val="00976803"/>
    <w:rsid w:val="00AD4872"/>
    <w:rsid w:val="00E32D29"/>
    <w:rsid w:val="00F8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29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E5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33E2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E5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33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432</Words>
  <Characters>2466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 "stdafx</dc:title>
  <dc:subject/>
  <dc:creator>Administrator</dc:creator>
  <cp:keywords/>
  <dc:description/>
  <cp:lastModifiedBy>微软用户</cp:lastModifiedBy>
  <cp:revision>2</cp:revision>
  <dcterms:created xsi:type="dcterms:W3CDTF">2015-10-13T09:08:00Z</dcterms:created>
  <dcterms:modified xsi:type="dcterms:W3CDTF">2015-10-13T09:08:00Z</dcterms:modified>
</cp:coreProperties>
</file>